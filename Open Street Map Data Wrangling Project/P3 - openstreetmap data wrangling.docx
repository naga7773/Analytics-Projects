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C2137" w14:textId="77777777" w:rsidR="0081611F" w:rsidRPr="00665363" w:rsidRDefault="00665363" w:rsidP="00665363">
      <w:pPr>
        <w:pStyle w:val="Title"/>
        <w:jc w:val="center"/>
        <w:rPr>
          <w:b/>
          <w:sz w:val="48"/>
          <w:szCs w:val="48"/>
          <w:u w:val="single"/>
        </w:rPr>
      </w:pPr>
      <w:r w:rsidRPr="00665363">
        <w:rPr>
          <w:b/>
          <w:sz w:val="48"/>
          <w:szCs w:val="48"/>
          <w:u w:val="single"/>
        </w:rPr>
        <w:t>Project 3: OpenStreetMap Data Wrangling</w:t>
      </w:r>
    </w:p>
    <w:p w14:paraId="5692EC95" w14:textId="77777777" w:rsidR="00665363" w:rsidRDefault="00665363" w:rsidP="00665363">
      <w:pPr>
        <w:rPr>
          <w:b/>
          <w:i/>
        </w:rPr>
      </w:pPr>
    </w:p>
    <w:p w14:paraId="5D8AF368" w14:textId="77777777" w:rsidR="00665363" w:rsidRPr="00665363" w:rsidRDefault="00665363" w:rsidP="00665363">
      <w:pPr>
        <w:rPr>
          <w:b/>
          <w:i/>
        </w:rPr>
      </w:pPr>
      <w:r w:rsidRPr="00665363">
        <w:rPr>
          <w:b/>
          <w:i/>
        </w:rPr>
        <w:t>Submitted by: Naga Ramesh Kamisetti</w:t>
      </w:r>
    </w:p>
    <w:p w14:paraId="36A8D079" w14:textId="77777777" w:rsidR="00665363" w:rsidRPr="00665363" w:rsidRDefault="00665363" w:rsidP="00665363">
      <w:pPr>
        <w:rPr>
          <w:b/>
          <w:sz w:val="28"/>
        </w:rPr>
      </w:pPr>
      <w:r w:rsidRPr="00665363">
        <w:rPr>
          <w:b/>
          <w:sz w:val="28"/>
        </w:rPr>
        <w:t>Overview:</w:t>
      </w:r>
    </w:p>
    <w:p w14:paraId="055276D2" w14:textId="77777777" w:rsidR="00665363" w:rsidRPr="00665363" w:rsidRDefault="00665363" w:rsidP="00665363">
      <w:pPr>
        <w:rPr>
          <w:rFonts w:ascii="Corbel" w:hAnsi="Corbel"/>
          <w:sz w:val="24"/>
        </w:rPr>
      </w:pPr>
      <w:r w:rsidRPr="00665363">
        <w:rPr>
          <w:rFonts w:ascii="Corbel" w:hAnsi="Corbel"/>
          <w:sz w:val="24"/>
        </w:rPr>
        <w:t>This project deals with Data wrangling, and using SQL queries to mine data.</w:t>
      </w:r>
    </w:p>
    <w:p w14:paraId="47A506FE" w14:textId="77777777" w:rsidR="00665363" w:rsidRDefault="00665363" w:rsidP="00665363">
      <w:pPr>
        <w:rPr>
          <w:b/>
          <w:sz w:val="28"/>
        </w:rPr>
      </w:pPr>
      <w:r w:rsidRPr="00665363">
        <w:rPr>
          <w:b/>
          <w:sz w:val="28"/>
        </w:rPr>
        <w:t>Introduction:</w:t>
      </w:r>
    </w:p>
    <w:p w14:paraId="210A1AAA" w14:textId="77777777" w:rsidR="00665363" w:rsidRDefault="00665363" w:rsidP="00665363">
      <w:pPr>
        <w:rPr>
          <w:sz w:val="24"/>
        </w:rPr>
      </w:pPr>
      <w:r>
        <w:rPr>
          <w:sz w:val="24"/>
        </w:rPr>
        <w:t xml:space="preserve">OpenStreetMap Data is accessible to everyone. Anyone can edit the data in the website which is both the advantage and disadvantage.  There is a high chance of human errors in the map files.  I used the API to get the map details for College Station-Navasota area, Texas. </w:t>
      </w:r>
    </w:p>
    <w:p w14:paraId="1BAD9DD0" w14:textId="77777777" w:rsidR="00A65A97" w:rsidRDefault="00A65A97" w:rsidP="00665363">
      <w:pPr>
        <w:rPr>
          <w:sz w:val="24"/>
        </w:rPr>
      </w:pPr>
      <w:r>
        <w:rPr>
          <w:sz w:val="24"/>
        </w:rPr>
        <w:t xml:space="preserve">OpenStreetMap link: </w:t>
      </w:r>
      <w:hyperlink r:id="rId6" w:anchor="map=5/51.500/-0.100" w:history="1">
        <w:r w:rsidRPr="00A65A97">
          <w:rPr>
            <w:rStyle w:val="Hyperlink"/>
            <w:sz w:val="24"/>
          </w:rPr>
          <w:t>link</w:t>
        </w:r>
      </w:hyperlink>
    </w:p>
    <w:p w14:paraId="6E8BF4EC" w14:textId="77777777" w:rsidR="00665363" w:rsidRDefault="00665363" w:rsidP="00665363">
      <w:pPr>
        <w:rPr>
          <w:sz w:val="24"/>
        </w:rPr>
      </w:pPr>
      <w:r w:rsidRPr="00A65A97">
        <w:rPr>
          <w:b/>
          <w:sz w:val="24"/>
          <w:u w:val="single"/>
        </w:rPr>
        <w:t>API link:</w:t>
      </w:r>
      <w:r>
        <w:rPr>
          <w:sz w:val="24"/>
        </w:rPr>
        <w:t xml:space="preserve"> </w:t>
      </w:r>
      <w:hyperlink r:id="rId7" w:history="1">
        <w:r w:rsidRPr="00665363">
          <w:rPr>
            <w:rStyle w:val="Hyperlink"/>
            <w:sz w:val="24"/>
          </w:rPr>
          <w:t xml:space="preserve">API </w:t>
        </w:r>
        <w:r w:rsidRPr="00665363">
          <w:rPr>
            <w:rStyle w:val="Hyperlink"/>
            <w:sz w:val="24"/>
          </w:rPr>
          <w:t>L</w:t>
        </w:r>
        <w:r w:rsidRPr="00665363">
          <w:rPr>
            <w:rStyle w:val="Hyperlink"/>
            <w:sz w:val="24"/>
          </w:rPr>
          <w:t>INK</w:t>
        </w:r>
      </w:hyperlink>
    </w:p>
    <w:p w14:paraId="0A400310" w14:textId="77777777" w:rsidR="00665363" w:rsidRPr="00665363" w:rsidRDefault="00A65A97" w:rsidP="00665363">
      <w:pPr>
        <w:rPr>
          <w:sz w:val="24"/>
        </w:rPr>
      </w:pPr>
      <w:r w:rsidRPr="00A65A97">
        <w:rPr>
          <w:b/>
          <w:sz w:val="24"/>
          <w:u w:val="single"/>
        </w:rPr>
        <w:t xml:space="preserve">Example </w:t>
      </w:r>
      <w:r w:rsidR="00665363" w:rsidRPr="00A65A97">
        <w:rPr>
          <w:b/>
          <w:sz w:val="24"/>
          <w:u w:val="single"/>
        </w:rPr>
        <w:t>Query Syntax:</w:t>
      </w:r>
      <w:r w:rsidR="00665363">
        <w:rPr>
          <w:sz w:val="24"/>
        </w:rPr>
        <w:t xml:space="preserve"> </w:t>
      </w:r>
      <w:r w:rsidR="00665363" w:rsidRPr="00665363">
        <w:rPr>
          <w:sz w:val="24"/>
        </w:rPr>
        <w:t>(node(51.249,7.148,51.251,7.152);&lt;;);out meta;</w:t>
      </w:r>
      <w:r w:rsidR="00665363" w:rsidRPr="00665363">
        <w:rPr>
          <w:sz w:val="24"/>
        </w:rPr>
        <w:t xml:space="preserve"> </w:t>
      </w:r>
    </w:p>
    <w:p w14:paraId="54C24412" w14:textId="77777777" w:rsidR="00665363" w:rsidRDefault="00665363" w:rsidP="00665363">
      <w:pPr>
        <w:rPr>
          <w:sz w:val="24"/>
        </w:rPr>
      </w:pPr>
      <w:r w:rsidRPr="00665363">
        <w:rPr>
          <w:sz w:val="24"/>
        </w:rPr>
        <w:t>latitude and longitude in the order of S, W, N, E</w:t>
      </w:r>
      <w:r>
        <w:rPr>
          <w:sz w:val="24"/>
        </w:rPr>
        <w:t xml:space="preserve"> </w:t>
      </w:r>
    </w:p>
    <w:p w14:paraId="3BBA366A" w14:textId="77777777" w:rsidR="00665363" w:rsidRDefault="00A65A97" w:rsidP="00665363">
      <w:pPr>
        <w:rPr>
          <w:sz w:val="24"/>
        </w:rPr>
      </w:pPr>
      <w:r w:rsidRPr="00A65A97">
        <w:rPr>
          <w:b/>
          <w:sz w:val="24"/>
          <w:u w:val="single"/>
        </w:rPr>
        <w:t>wiki:</w:t>
      </w:r>
      <w:r>
        <w:rPr>
          <w:sz w:val="24"/>
        </w:rPr>
        <w:t xml:space="preserve"> </w:t>
      </w:r>
      <w:hyperlink r:id="rId8" w:history="1">
        <w:r w:rsidRPr="00A65A97">
          <w:rPr>
            <w:rStyle w:val="Hyperlink"/>
            <w:sz w:val="24"/>
          </w:rPr>
          <w:t>link</w:t>
        </w:r>
      </w:hyperlink>
    </w:p>
    <w:p w14:paraId="71C64C1C" w14:textId="77777777" w:rsidR="00A65A97" w:rsidRDefault="00A65A97" w:rsidP="00665363">
      <w:pPr>
        <w:rPr>
          <w:sz w:val="24"/>
        </w:rPr>
      </w:pPr>
      <w:r>
        <w:rPr>
          <w:sz w:val="24"/>
        </w:rPr>
        <w:t xml:space="preserve">General File structure: </w:t>
      </w:r>
    </w:p>
    <w:p w14:paraId="5F62B293" w14:textId="77777777" w:rsidR="00A65A97" w:rsidRDefault="00A65A97" w:rsidP="00665363">
      <w:pPr>
        <w:rPr>
          <w:sz w:val="24"/>
        </w:rPr>
      </w:pPr>
      <w:r>
        <w:rPr>
          <w:sz w:val="24"/>
        </w:rPr>
        <w:t xml:space="preserve">The file format is osm xml. The entire map area is defined by different type of </w:t>
      </w:r>
      <w:hyperlink r:id="rId9" w:history="1">
        <w:r>
          <w:rPr>
            <w:rStyle w:val="Hyperlink"/>
            <w:sz w:val="24"/>
          </w:rPr>
          <w:t>Elements</w:t>
        </w:r>
      </w:hyperlink>
      <w:r>
        <w:rPr>
          <w:sz w:val="24"/>
        </w:rPr>
        <w:t xml:space="preserve">  like, </w:t>
      </w:r>
      <w:hyperlink r:id="rId10" w:history="1">
        <w:r>
          <w:rPr>
            <w:rStyle w:val="Hyperlink"/>
            <w:sz w:val="24"/>
          </w:rPr>
          <w:t>nodes</w:t>
        </w:r>
      </w:hyperlink>
      <w:r>
        <w:rPr>
          <w:sz w:val="24"/>
        </w:rPr>
        <w:t xml:space="preserve"> ,  </w:t>
      </w:r>
      <w:hyperlink r:id="rId11" w:history="1">
        <w:r>
          <w:rPr>
            <w:rStyle w:val="Hyperlink"/>
            <w:sz w:val="24"/>
          </w:rPr>
          <w:t>ways</w:t>
        </w:r>
      </w:hyperlink>
      <w:r>
        <w:rPr>
          <w:sz w:val="24"/>
        </w:rPr>
        <w:t xml:space="preserve"> ,  </w:t>
      </w:r>
      <w:hyperlink r:id="rId12" w:history="1">
        <w:r>
          <w:rPr>
            <w:rStyle w:val="Hyperlink"/>
            <w:sz w:val="24"/>
          </w:rPr>
          <w:t>relations</w:t>
        </w:r>
      </w:hyperlink>
      <w:r>
        <w:rPr>
          <w:sz w:val="24"/>
        </w:rPr>
        <w:t xml:space="preserve"> ,  </w:t>
      </w:r>
      <w:hyperlink r:id="rId13" w:history="1">
        <w:r>
          <w:rPr>
            <w:rStyle w:val="Hyperlink"/>
            <w:sz w:val="24"/>
          </w:rPr>
          <w:t>tags</w:t>
        </w:r>
      </w:hyperlink>
      <w:r>
        <w:rPr>
          <w:sz w:val="24"/>
        </w:rPr>
        <w:t xml:space="preserve"> .</w:t>
      </w:r>
    </w:p>
    <w:p w14:paraId="68699A86" w14:textId="77777777" w:rsidR="00A65A97" w:rsidRDefault="00A65A97" w:rsidP="00665363">
      <w:pPr>
        <w:rPr>
          <w:b/>
          <w:sz w:val="28"/>
          <w:u w:val="single"/>
        </w:rPr>
      </w:pPr>
      <w:r w:rsidRPr="00A65A97">
        <w:rPr>
          <w:b/>
          <w:sz w:val="28"/>
          <w:u w:val="single"/>
        </w:rPr>
        <w:t>Problems encountered in the Map:</w:t>
      </w:r>
    </w:p>
    <w:p w14:paraId="365A00D0" w14:textId="77777777" w:rsidR="00D56607" w:rsidRDefault="00A65A97" w:rsidP="00665363">
      <w:pPr>
        <w:rPr>
          <w:sz w:val="24"/>
        </w:rPr>
      </w:pPr>
      <w:r w:rsidRPr="00D56607">
        <w:rPr>
          <w:b/>
          <w:i/>
          <w:sz w:val="24"/>
          <w:u w:val="single"/>
        </w:rPr>
        <w:t xml:space="preserve">Inconsistent Postal </w:t>
      </w:r>
      <w:r w:rsidR="00D56607" w:rsidRPr="00D56607">
        <w:rPr>
          <w:b/>
          <w:i/>
          <w:sz w:val="24"/>
          <w:u w:val="single"/>
        </w:rPr>
        <w:t>codes:</w:t>
      </w:r>
      <w:r>
        <w:rPr>
          <w:sz w:val="24"/>
        </w:rPr>
        <w:t xml:space="preserve"> </w:t>
      </w:r>
    </w:p>
    <w:p w14:paraId="35DE0840" w14:textId="77777777" w:rsidR="00A65A97" w:rsidRDefault="00D56607" w:rsidP="00665363">
      <w:pPr>
        <w:rPr>
          <w:sz w:val="24"/>
        </w:rPr>
      </w:pPr>
      <w:r>
        <w:rPr>
          <w:sz w:val="24"/>
        </w:rPr>
        <w:t xml:space="preserve">While almost all postal codes have general five-digit postal code, in some places there is a prefix of “TX” representing Texas. This is cleaned using the help of </w:t>
      </w:r>
      <w:r w:rsidRPr="00D56607">
        <w:rPr>
          <w:b/>
          <w:sz w:val="24"/>
        </w:rPr>
        <w:t>update_postalcodes</w:t>
      </w:r>
      <w:r>
        <w:rPr>
          <w:sz w:val="24"/>
        </w:rPr>
        <w:t xml:space="preserve"> function in the </w:t>
      </w:r>
      <w:r w:rsidRPr="00D56607">
        <w:rPr>
          <w:b/>
          <w:sz w:val="24"/>
        </w:rPr>
        <w:t>auditing.py</w:t>
      </w:r>
      <w:r>
        <w:rPr>
          <w:sz w:val="24"/>
        </w:rPr>
        <w:t xml:space="preserve"> file. </w:t>
      </w:r>
    </w:p>
    <w:p w14:paraId="21EF4D2D" w14:textId="77777777" w:rsidR="00D56607" w:rsidRDefault="00D56607" w:rsidP="00665363">
      <w:pPr>
        <w:rPr>
          <w:sz w:val="24"/>
        </w:rPr>
      </w:pPr>
    </w:p>
    <w:p w14:paraId="74708D96" w14:textId="77777777" w:rsidR="00D56607" w:rsidRDefault="00D56607" w:rsidP="00665363">
      <w:pPr>
        <w:rPr>
          <w:sz w:val="24"/>
        </w:rPr>
      </w:pPr>
    </w:p>
    <w:p w14:paraId="1CF4B652" w14:textId="77777777" w:rsidR="00D56607" w:rsidRDefault="00D56607" w:rsidP="00665363">
      <w:pPr>
        <w:rPr>
          <w:sz w:val="24"/>
        </w:rPr>
      </w:pPr>
      <w:r>
        <w:rPr>
          <w:noProof/>
          <w:lang w:eastAsia="en-US"/>
        </w:rPr>
        <w:drawing>
          <wp:inline distT="0" distB="0" distL="0" distR="0" wp14:anchorId="569DCB60" wp14:editId="7E8FF6D7">
            <wp:extent cx="52006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476250"/>
                    </a:xfrm>
                    <a:prstGeom prst="rect">
                      <a:avLst/>
                    </a:prstGeom>
                  </pic:spPr>
                </pic:pic>
              </a:graphicData>
            </a:graphic>
          </wp:inline>
        </w:drawing>
      </w:r>
    </w:p>
    <w:p w14:paraId="730320F5" w14:textId="77777777" w:rsidR="00D56607" w:rsidRDefault="00D56607" w:rsidP="00665363">
      <w:pPr>
        <w:rPr>
          <w:sz w:val="24"/>
        </w:rPr>
      </w:pPr>
    </w:p>
    <w:p w14:paraId="5A14478C" w14:textId="77777777" w:rsidR="00D56607" w:rsidRDefault="00D56607" w:rsidP="00665363">
      <w:pPr>
        <w:rPr>
          <w:sz w:val="24"/>
        </w:rPr>
      </w:pPr>
      <w:r>
        <w:rPr>
          <w:sz w:val="24"/>
        </w:rPr>
        <w:t>These are represented here as key- value pair where key represents the postal code and value represents the number of times that particular code appeared in the file.</w:t>
      </w:r>
    </w:p>
    <w:p w14:paraId="5709991B" w14:textId="77777777" w:rsidR="00D56607" w:rsidRDefault="00D56607" w:rsidP="00665363">
      <w:pPr>
        <w:rPr>
          <w:b/>
          <w:i/>
          <w:sz w:val="24"/>
          <w:u w:val="single"/>
        </w:rPr>
      </w:pPr>
      <w:r w:rsidRPr="00D56607">
        <w:rPr>
          <w:b/>
          <w:i/>
          <w:sz w:val="24"/>
          <w:u w:val="single"/>
        </w:rPr>
        <w:lastRenderedPageBreak/>
        <w:t xml:space="preserve">Inconsistent street types: </w:t>
      </w:r>
    </w:p>
    <w:p w14:paraId="26437315" w14:textId="77777777" w:rsidR="00A65A97" w:rsidRDefault="00D56607" w:rsidP="00665363">
      <w:pPr>
        <w:rPr>
          <w:sz w:val="24"/>
        </w:rPr>
      </w:pPr>
      <w:r>
        <w:rPr>
          <w:sz w:val="24"/>
        </w:rPr>
        <w:t xml:space="preserve">Abbreviations were used for some of the street names like “Ave.” for “Avenue”. This problem is fixed by using the </w:t>
      </w:r>
      <w:r w:rsidRPr="00D56607">
        <w:rPr>
          <w:b/>
          <w:sz w:val="24"/>
        </w:rPr>
        <w:t>update_name</w:t>
      </w:r>
      <w:r>
        <w:rPr>
          <w:sz w:val="24"/>
        </w:rPr>
        <w:t xml:space="preserve"> function.</w:t>
      </w:r>
      <w:r>
        <w:rPr>
          <w:noProof/>
          <w:lang w:eastAsia="en-US"/>
        </w:rPr>
        <w:drawing>
          <wp:inline distT="0" distB="0" distL="0" distR="0" wp14:anchorId="37AB7CC1" wp14:editId="48DDCC7B">
            <wp:extent cx="52006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171700"/>
                    </a:xfrm>
                    <a:prstGeom prst="rect">
                      <a:avLst/>
                    </a:prstGeom>
                  </pic:spPr>
                </pic:pic>
              </a:graphicData>
            </a:graphic>
          </wp:inline>
        </w:drawing>
      </w:r>
    </w:p>
    <w:p w14:paraId="04A2B10B" w14:textId="77777777" w:rsidR="00D56607" w:rsidRDefault="00D56607" w:rsidP="00D56607">
      <w:pPr>
        <w:rPr>
          <w:sz w:val="24"/>
        </w:rPr>
      </w:pPr>
      <w:r>
        <w:rPr>
          <w:sz w:val="24"/>
        </w:rPr>
        <w:t>Using the update function, the results are like:</w:t>
      </w:r>
    </w:p>
    <w:p w14:paraId="706EA040" w14:textId="77777777" w:rsidR="00D56607" w:rsidRDefault="00D56607" w:rsidP="00665363">
      <w:pPr>
        <w:rPr>
          <w:sz w:val="24"/>
        </w:rPr>
      </w:pPr>
    </w:p>
    <w:p w14:paraId="5F06AC5D" w14:textId="77777777" w:rsidR="00D56607" w:rsidRDefault="00D56607" w:rsidP="00665363">
      <w:pPr>
        <w:rPr>
          <w:sz w:val="24"/>
        </w:rPr>
      </w:pPr>
      <w:r>
        <w:rPr>
          <w:noProof/>
          <w:lang w:eastAsia="en-US"/>
        </w:rPr>
        <w:drawing>
          <wp:inline distT="0" distB="0" distL="0" distR="0" wp14:anchorId="011BA0F2" wp14:editId="1BFA0AE1">
            <wp:extent cx="27336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333375"/>
                    </a:xfrm>
                    <a:prstGeom prst="rect">
                      <a:avLst/>
                    </a:prstGeom>
                  </pic:spPr>
                </pic:pic>
              </a:graphicData>
            </a:graphic>
          </wp:inline>
        </w:drawing>
      </w:r>
    </w:p>
    <w:p w14:paraId="1E0F4208" w14:textId="77777777" w:rsidR="00D56607" w:rsidRDefault="00D56607" w:rsidP="00665363">
      <w:pPr>
        <w:rPr>
          <w:sz w:val="24"/>
        </w:rPr>
      </w:pPr>
    </w:p>
    <w:p w14:paraId="4A64E301" w14:textId="77777777" w:rsidR="00D56607" w:rsidRDefault="00C14925" w:rsidP="00665363">
      <w:pPr>
        <w:rPr>
          <w:b/>
          <w:sz w:val="28"/>
          <w:u w:val="single"/>
        </w:rPr>
      </w:pPr>
      <w:r w:rsidRPr="00C14925">
        <w:rPr>
          <w:b/>
          <w:sz w:val="28"/>
          <w:u w:val="single"/>
        </w:rPr>
        <w:t>Overview Statistics about the Dataset:</w:t>
      </w:r>
      <w:r>
        <w:rPr>
          <w:b/>
          <w:sz w:val="28"/>
          <w:u w:val="single"/>
        </w:rPr>
        <w:t xml:space="preserve"> </w:t>
      </w:r>
    </w:p>
    <w:p w14:paraId="1B657CC0" w14:textId="77777777" w:rsidR="00C14925" w:rsidRDefault="00C14925" w:rsidP="00665363">
      <w:pPr>
        <w:rPr>
          <w:sz w:val="24"/>
        </w:rPr>
      </w:pPr>
      <w:r>
        <w:rPr>
          <w:noProof/>
          <w:lang w:eastAsia="en-US"/>
        </w:rPr>
        <w:drawing>
          <wp:inline distT="0" distB="0" distL="0" distR="0" wp14:anchorId="62801E99" wp14:editId="6822B626">
            <wp:extent cx="52292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324100"/>
                    </a:xfrm>
                    <a:prstGeom prst="rect">
                      <a:avLst/>
                    </a:prstGeom>
                  </pic:spPr>
                </pic:pic>
              </a:graphicData>
            </a:graphic>
          </wp:inline>
        </w:drawing>
      </w:r>
    </w:p>
    <w:p w14:paraId="1F6F8DFF" w14:textId="77777777" w:rsidR="00C14925" w:rsidRDefault="00C14925" w:rsidP="00665363">
      <w:pPr>
        <w:rPr>
          <w:sz w:val="24"/>
        </w:rPr>
      </w:pPr>
    </w:p>
    <w:p w14:paraId="15A7249D" w14:textId="77777777" w:rsidR="00C14925" w:rsidRDefault="00C14925" w:rsidP="00665363">
      <w:pPr>
        <w:rPr>
          <w:sz w:val="24"/>
        </w:rPr>
      </w:pPr>
      <w:r>
        <w:rPr>
          <w:noProof/>
          <w:lang w:eastAsia="en-US"/>
        </w:rPr>
        <w:drawing>
          <wp:inline distT="0" distB="0" distL="0" distR="0" wp14:anchorId="16B2BACE" wp14:editId="61B532FF">
            <wp:extent cx="52101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323850"/>
                    </a:xfrm>
                    <a:prstGeom prst="rect">
                      <a:avLst/>
                    </a:prstGeom>
                  </pic:spPr>
                </pic:pic>
              </a:graphicData>
            </a:graphic>
          </wp:inline>
        </w:drawing>
      </w:r>
    </w:p>
    <w:p w14:paraId="48345E9F" w14:textId="77777777" w:rsidR="00C14925" w:rsidRDefault="00C14925" w:rsidP="00665363">
      <w:pPr>
        <w:rPr>
          <w:sz w:val="24"/>
        </w:rPr>
      </w:pPr>
    </w:p>
    <w:p w14:paraId="1C1ECD76" w14:textId="77777777" w:rsidR="00C14925" w:rsidRDefault="00C14925" w:rsidP="00665363">
      <w:pPr>
        <w:rPr>
          <w:sz w:val="24"/>
        </w:rPr>
      </w:pPr>
      <w:r>
        <w:rPr>
          <w:sz w:val="24"/>
        </w:rPr>
        <w:lastRenderedPageBreak/>
        <w:t xml:space="preserve">These values matched exactly with the values obtained after exporting to csv’s. For example, the number of node elements are 259587 which exactly matched with number of rows in the </w:t>
      </w:r>
      <w:r w:rsidRPr="00C14925">
        <w:rPr>
          <w:b/>
          <w:sz w:val="24"/>
        </w:rPr>
        <w:t>nodes.csv</w:t>
      </w:r>
      <w:r>
        <w:rPr>
          <w:sz w:val="24"/>
        </w:rPr>
        <w:t xml:space="preserve"> file.</w:t>
      </w:r>
    </w:p>
    <w:p w14:paraId="64BCD738" w14:textId="77777777" w:rsidR="00C14925" w:rsidRDefault="00C14925" w:rsidP="00665363">
      <w:pPr>
        <w:rPr>
          <w:sz w:val="24"/>
        </w:rPr>
      </w:pPr>
      <w:r>
        <w:rPr>
          <w:sz w:val="24"/>
        </w:rPr>
        <w:t xml:space="preserve">SQL Queries on the tables created using the csv files. </w:t>
      </w:r>
    </w:p>
    <w:p w14:paraId="3B9977C1" w14:textId="77777777" w:rsidR="00C14925" w:rsidRDefault="00C14925" w:rsidP="00C14925">
      <w:pPr>
        <w:pStyle w:val="ListParagraph"/>
        <w:numPr>
          <w:ilvl w:val="0"/>
          <w:numId w:val="13"/>
        </w:numPr>
        <w:rPr>
          <w:sz w:val="24"/>
        </w:rPr>
      </w:pPr>
      <w:r>
        <w:rPr>
          <w:sz w:val="24"/>
        </w:rPr>
        <w:t>Number of Node elements:</w:t>
      </w:r>
    </w:p>
    <w:p w14:paraId="0993FCFC" w14:textId="77777777" w:rsidR="00C14925" w:rsidRPr="0050242F" w:rsidRDefault="00C14925" w:rsidP="00C14925">
      <w:pPr>
        <w:pStyle w:val="ListParagraph"/>
        <w:rPr>
          <w:b/>
          <w:sz w:val="24"/>
        </w:rPr>
      </w:pPr>
      <w:r w:rsidRPr="0050242F">
        <w:rPr>
          <w:b/>
          <w:sz w:val="24"/>
        </w:rPr>
        <w:t>SELECT COUNT(id) FROM nodes;</w:t>
      </w:r>
    </w:p>
    <w:p w14:paraId="0D5D092C" w14:textId="77777777" w:rsidR="00C14925" w:rsidRDefault="00C14925" w:rsidP="00FF0624">
      <w:pPr>
        <w:pStyle w:val="ListParagraph"/>
        <w:rPr>
          <w:sz w:val="24"/>
        </w:rPr>
      </w:pPr>
      <w:r>
        <w:rPr>
          <w:sz w:val="24"/>
        </w:rPr>
        <w:t>Ans: 259587</w:t>
      </w:r>
    </w:p>
    <w:p w14:paraId="4535843F" w14:textId="77777777" w:rsidR="00FF0624" w:rsidRDefault="00FF0624" w:rsidP="00FF0624">
      <w:pPr>
        <w:pStyle w:val="ListParagraph"/>
        <w:rPr>
          <w:sz w:val="24"/>
        </w:rPr>
      </w:pPr>
    </w:p>
    <w:p w14:paraId="311F459F" w14:textId="77777777" w:rsidR="00C14925" w:rsidRDefault="00C14925" w:rsidP="00C14925">
      <w:pPr>
        <w:pStyle w:val="ListParagraph"/>
        <w:numPr>
          <w:ilvl w:val="0"/>
          <w:numId w:val="13"/>
        </w:numPr>
        <w:rPr>
          <w:sz w:val="24"/>
        </w:rPr>
      </w:pPr>
      <w:r>
        <w:rPr>
          <w:sz w:val="24"/>
        </w:rPr>
        <w:t>Number of way elements:</w:t>
      </w:r>
    </w:p>
    <w:p w14:paraId="17BEAB59" w14:textId="77777777" w:rsidR="00C14925" w:rsidRPr="0050242F" w:rsidRDefault="00C14925" w:rsidP="00C14925">
      <w:pPr>
        <w:pStyle w:val="ListParagraph"/>
        <w:rPr>
          <w:b/>
          <w:sz w:val="24"/>
        </w:rPr>
      </w:pPr>
      <w:r w:rsidRPr="0050242F">
        <w:rPr>
          <w:b/>
          <w:sz w:val="24"/>
        </w:rPr>
        <w:t>SELECT COUNT(id) FROM ways;</w:t>
      </w:r>
    </w:p>
    <w:p w14:paraId="08C02CDC" w14:textId="77777777" w:rsidR="00C14925" w:rsidRDefault="00C14925" w:rsidP="00C14925">
      <w:pPr>
        <w:pStyle w:val="ListParagraph"/>
        <w:rPr>
          <w:sz w:val="24"/>
        </w:rPr>
      </w:pPr>
      <w:r>
        <w:rPr>
          <w:sz w:val="24"/>
        </w:rPr>
        <w:t>Ans: 23823</w:t>
      </w:r>
    </w:p>
    <w:p w14:paraId="4F8597E3" w14:textId="77777777" w:rsidR="00C14925" w:rsidRDefault="00C14925" w:rsidP="00C14925">
      <w:pPr>
        <w:pStyle w:val="ListParagraph"/>
        <w:rPr>
          <w:sz w:val="24"/>
        </w:rPr>
      </w:pPr>
    </w:p>
    <w:p w14:paraId="5320C07F" w14:textId="77777777" w:rsidR="00C14925" w:rsidRDefault="00C14925" w:rsidP="00C14925">
      <w:pPr>
        <w:pStyle w:val="ListParagraph"/>
        <w:numPr>
          <w:ilvl w:val="0"/>
          <w:numId w:val="13"/>
        </w:numPr>
        <w:rPr>
          <w:sz w:val="24"/>
        </w:rPr>
      </w:pPr>
      <w:r>
        <w:rPr>
          <w:sz w:val="24"/>
        </w:rPr>
        <w:t>Number of Unique users who contributed for node elements:</w:t>
      </w:r>
    </w:p>
    <w:p w14:paraId="2A85AA98" w14:textId="77777777" w:rsidR="00C14925" w:rsidRPr="0050242F" w:rsidRDefault="0050242F" w:rsidP="00C14925">
      <w:pPr>
        <w:pStyle w:val="ListParagraph"/>
        <w:rPr>
          <w:b/>
          <w:sz w:val="24"/>
        </w:rPr>
      </w:pPr>
      <w:r w:rsidRPr="0050242F">
        <w:rPr>
          <w:b/>
          <w:sz w:val="24"/>
        </w:rPr>
        <w:t>SELECT COUNT(DISTINCT uid) FROM nodes;</w:t>
      </w:r>
    </w:p>
    <w:p w14:paraId="64EE569E" w14:textId="77777777" w:rsidR="0050242F" w:rsidRPr="00FF0624" w:rsidRDefault="0050242F" w:rsidP="00FF0624">
      <w:pPr>
        <w:pStyle w:val="ListParagraph"/>
        <w:rPr>
          <w:sz w:val="24"/>
        </w:rPr>
      </w:pPr>
      <w:r>
        <w:rPr>
          <w:sz w:val="24"/>
        </w:rPr>
        <w:t>Ans: 259</w:t>
      </w:r>
    </w:p>
    <w:p w14:paraId="267DDD97" w14:textId="77777777" w:rsidR="0050242F" w:rsidRDefault="0050242F" w:rsidP="00C14925">
      <w:pPr>
        <w:pStyle w:val="ListParagraph"/>
        <w:rPr>
          <w:sz w:val="24"/>
        </w:rPr>
      </w:pPr>
    </w:p>
    <w:p w14:paraId="45AABCCD" w14:textId="77777777" w:rsidR="0050242F" w:rsidRDefault="0050242F" w:rsidP="0050242F">
      <w:pPr>
        <w:pStyle w:val="ListParagraph"/>
        <w:numPr>
          <w:ilvl w:val="0"/>
          <w:numId w:val="13"/>
        </w:numPr>
        <w:rPr>
          <w:sz w:val="24"/>
        </w:rPr>
      </w:pPr>
      <w:r>
        <w:rPr>
          <w:sz w:val="24"/>
        </w:rPr>
        <w:t>Number of Unique users who contributed for way elements:</w:t>
      </w:r>
    </w:p>
    <w:p w14:paraId="4219E13C" w14:textId="77777777" w:rsidR="0050242F" w:rsidRPr="0050242F" w:rsidRDefault="0050242F" w:rsidP="0050242F">
      <w:pPr>
        <w:pStyle w:val="ListParagraph"/>
        <w:rPr>
          <w:b/>
          <w:sz w:val="24"/>
        </w:rPr>
      </w:pPr>
      <w:r w:rsidRPr="0050242F">
        <w:rPr>
          <w:b/>
          <w:sz w:val="24"/>
        </w:rPr>
        <w:t>SELECT COUNT(DISTINCT uid) FROM ways;</w:t>
      </w:r>
    </w:p>
    <w:p w14:paraId="75E28FB0" w14:textId="77777777" w:rsidR="0050242F" w:rsidRDefault="0050242F" w:rsidP="00FF0624">
      <w:pPr>
        <w:pStyle w:val="ListParagraph"/>
        <w:rPr>
          <w:sz w:val="24"/>
        </w:rPr>
      </w:pPr>
      <w:r>
        <w:rPr>
          <w:sz w:val="24"/>
        </w:rPr>
        <w:t>Ans: 214</w:t>
      </w:r>
    </w:p>
    <w:p w14:paraId="0FAF4B6D" w14:textId="77777777" w:rsidR="00FF0624" w:rsidRDefault="00FF0624" w:rsidP="00FF0624">
      <w:pPr>
        <w:pStyle w:val="ListParagraph"/>
        <w:rPr>
          <w:sz w:val="24"/>
        </w:rPr>
      </w:pPr>
    </w:p>
    <w:p w14:paraId="52ED4B12" w14:textId="77777777" w:rsidR="0050242F" w:rsidRDefault="0050242F" w:rsidP="0050242F">
      <w:pPr>
        <w:pStyle w:val="ListParagraph"/>
        <w:numPr>
          <w:ilvl w:val="0"/>
          <w:numId w:val="13"/>
        </w:numPr>
        <w:rPr>
          <w:sz w:val="24"/>
        </w:rPr>
      </w:pPr>
      <w:r>
        <w:rPr>
          <w:sz w:val="24"/>
        </w:rPr>
        <w:t>Number of users contributing only once in node elements:</w:t>
      </w:r>
    </w:p>
    <w:p w14:paraId="7465CD66" w14:textId="77777777" w:rsidR="0050242F" w:rsidRDefault="0050242F" w:rsidP="0050242F">
      <w:pPr>
        <w:pStyle w:val="ListParagraph"/>
        <w:rPr>
          <w:b/>
          <w:sz w:val="24"/>
        </w:rPr>
      </w:pPr>
      <w:r w:rsidRPr="0050242F">
        <w:rPr>
          <w:b/>
          <w:sz w:val="24"/>
        </w:rPr>
        <w:t xml:space="preserve">SELECT </w:t>
      </w:r>
      <w:r>
        <w:rPr>
          <w:b/>
          <w:sz w:val="24"/>
        </w:rPr>
        <w:t>COUNT</w:t>
      </w:r>
      <w:r w:rsidRPr="0050242F">
        <w:rPr>
          <w:b/>
          <w:sz w:val="24"/>
        </w:rPr>
        <w:t>(counter) FROM (SELECT uid, count(uid) as counter FROM nodes GROUP BY uid ORDER BY counter) sub WHERE counter = 1;</w:t>
      </w:r>
    </w:p>
    <w:p w14:paraId="0085B66C" w14:textId="77777777" w:rsidR="0050242F" w:rsidRDefault="0050242F" w:rsidP="0050242F">
      <w:pPr>
        <w:pStyle w:val="ListParagraph"/>
        <w:rPr>
          <w:sz w:val="24"/>
        </w:rPr>
      </w:pPr>
      <w:r>
        <w:rPr>
          <w:sz w:val="24"/>
        </w:rPr>
        <w:t>Ans: 41</w:t>
      </w:r>
    </w:p>
    <w:p w14:paraId="24B40429" w14:textId="77777777" w:rsidR="0050242F" w:rsidRDefault="0050242F" w:rsidP="0050242F">
      <w:pPr>
        <w:pStyle w:val="ListParagraph"/>
        <w:rPr>
          <w:sz w:val="24"/>
        </w:rPr>
      </w:pPr>
    </w:p>
    <w:p w14:paraId="291051D8" w14:textId="77777777" w:rsidR="00FF0624" w:rsidRDefault="00FF0624" w:rsidP="00FF0624">
      <w:pPr>
        <w:pStyle w:val="ListParagraph"/>
        <w:numPr>
          <w:ilvl w:val="0"/>
          <w:numId w:val="13"/>
        </w:numPr>
        <w:rPr>
          <w:sz w:val="24"/>
        </w:rPr>
      </w:pPr>
      <w:r>
        <w:rPr>
          <w:sz w:val="24"/>
        </w:rPr>
        <w:t>Top 5 contributing users:</w:t>
      </w:r>
    </w:p>
    <w:p w14:paraId="72208C3E" w14:textId="77777777" w:rsidR="00FF0624" w:rsidRPr="00FF0624" w:rsidRDefault="00FF0624" w:rsidP="00FF0624">
      <w:pPr>
        <w:pStyle w:val="ListParagraph"/>
        <w:rPr>
          <w:b/>
          <w:sz w:val="24"/>
        </w:rPr>
      </w:pPr>
      <w:r w:rsidRPr="00FF0624">
        <w:rPr>
          <w:b/>
          <w:sz w:val="24"/>
        </w:rPr>
        <w:t>SELECT uid, count(uid) as counter FROM nodes GROUP BY uid ORDER BY counter desc LIMIT 5;</w:t>
      </w:r>
    </w:p>
    <w:p w14:paraId="65B114A1" w14:textId="77777777" w:rsidR="00FF0624" w:rsidRDefault="00FF0624" w:rsidP="00FF0624">
      <w:pPr>
        <w:pStyle w:val="ListParagraph"/>
        <w:rPr>
          <w:sz w:val="24"/>
        </w:rPr>
      </w:pPr>
    </w:p>
    <w:p w14:paraId="55714E83" w14:textId="77777777" w:rsidR="00FF0624" w:rsidRDefault="00FF0624" w:rsidP="00FF0624">
      <w:pPr>
        <w:pStyle w:val="ListParagraph"/>
        <w:rPr>
          <w:sz w:val="24"/>
        </w:rPr>
      </w:pPr>
      <w:r>
        <w:rPr>
          <w:noProof/>
          <w:lang w:eastAsia="en-US"/>
        </w:rPr>
        <w:drawing>
          <wp:inline distT="0" distB="0" distL="0" distR="0" wp14:anchorId="7F724962" wp14:editId="5E763241">
            <wp:extent cx="1419225" cy="2064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7769" cy="2149483"/>
                    </a:xfrm>
                    <a:prstGeom prst="rect">
                      <a:avLst/>
                    </a:prstGeom>
                  </pic:spPr>
                </pic:pic>
              </a:graphicData>
            </a:graphic>
          </wp:inline>
        </w:drawing>
      </w:r>
    </w:p>
    <w:p w14:paraId="76DDD240" w14:textId="77777777" w:rsidR="00FF0624" w:rsidRDefault="00FF0624" w:rsidP="00FF0624">
      <w:pPr>
        <w:pStyle w:val="ListParagraph"/>
        <w:rPr>
          <w:sz w:val="24"/>
        </w:rPr>
      </w:pPr>
    </w:p>
    <w:p w14:paraId="36D7D936" w14:textId="77777777" w:rsidR="00FF0624" w:rsidRDefault="00FF0624" w:rsidP="00FF0624">
      <w:pPr>
        <w:pStyle w:val="ListParagraph"/>
        <w:rPr>
          <w:sz w:val="24"/>
        </w:rPr>
      </w:pPr>
    </w:p>
    <w:p w14:paraId="11B4BF1E" w14:textId="77777777" w:rsidR="0050242F" w:rsidRDefault="00FF0624" w:rsidP="0050242F">
      <w:pPr>
        <w:pStyle w:val="ListParagraph"/>
        <w:numPr>
          <w:ilvl w:val="0"/>
          <w:numId w:val="13"/>
        </w:numPr>
        <w:rPr>
          <w:sz w:val="24"/>
        </w:rPr>
      </w:pPr>
      <w:r>
        <w:rPr>
          <w:sz w:val="24"/>
        </w:rPr>
        <w:t>List of Amenities that appeared only once:</w:t>
      </w:r>
    </w:p>
    <w:p w14:paraId="5E1494D9" w14:textId="77777777" w:rsidR="00FF0624" w:rsidRDefault="00FF0624" w:rsidP="00FF0624">
      <w:pPr>
        <w:pStyle w:val="ListParagraph"/>
        <w:rPr>
          <w:b/>
          <w:sz w:val="24"/>
        </w:rPr>
      </w:pPr>
      <w:r w:rsidRPr="00FF0624">
        <w:rPr>
          <w:b/>
          <w:sz w:val="24"/>
        </w:rPr>
        <w:t>SE</w:t>
      </w:r>
      <w:r>
        <w:rPr>
          <w:b/>
          <w:sz w:val="24"/>
        </w:rPr>
        <w:t>LECT key, value, counter FROM (</w:t>
      </w:r>
      <w:r w:rsidRPr="00FF0624">
        <w:rPr>
          <w:b/>
          <w:sz w:val="24"/>
        </w:rPr>
        <w:t xml:space="preserve">SELECT key, </w:t>
      </w:r>
      <w:proofErr w:type="gramStart"/>
      <w:r w:rsidRPr="00FF0624">
        <w:rPr>
          <w:b/>
          <w:sz w:val="24"/>
        </w:rPr>
        <w:t>value ,</w:t>
      </w:r>
      <w:proofErr w:type="gramEnd"/>
      <w:r w:rsidRPr="00FF0624">
        <w:rPr>
          <w:b/>
          <w:sz w:val="24"/>
        </w:rPr>
        <w:t xml:space="preserve"> count(value) as counter FROM waytags WHERE key = "amenity"   GROUP BY value ORDER BY counter desc) sub WHERE counter = 1;</w:t>
      </w:r>
    </w:p>
    <w:p w14:paraId="569F3673" w14:textId="77777777" w:rsidR="00FF0624" w:rsidRDefault="00FF0624" w:rsidP="00FF0624">
      <w:pPr>
        <w:pStyle w:val="ListParagraph"/>
        <w:rPr>
          <w:b/>
          <w:sz w:val="24"/>
        </w:rPr>
      </w:pPr>
      <w:r>
        <w:rPr>
          <w:noProof/>
          <w:lang w:eastAsia="en-US"/>
        </w:rPr>
        <w:drawing>
          <wp:inline distT="0" distB="0" distL="0" distR="0" wp14:anchorId="7772D8FA" wp14:editId="0BFAE835">
            <wp:extent cx="1685925" cy="2543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5925" cy="2543175"/>
                    </a:xfrm>
                    <a:prstGeom prst="rect">
                      <a:avLst/>
                    </a:prstGeom>
                  </pic:spPr>
                </pic:pic>
              </a:graphicData>
            </a:graphic>
          </wp:inline>
        </w:drawing>
      </w:r>
    </w:p>
    <w:p w14:paraId="34F8D004" w14:textId="77777777" w:rsidR="00FF0624" w:rsidRPr="00FF0624" w:rsidRDefault="00FF0624" w:rsidP="00FF0624">
      <w:pPr>
        <w:pStyle w:val="ListParagraph"/>
        <w:rPr>
          <w:b/>
          <w:sz w:val="24"/>
        </w:rPr>
      </w:pPr>
    </w:p>
    <w:p w14:paraId="4850F50E" w14:textId="77777777" w:rsidR="0050242F" w:rsidRDefault="0050242F" w:rsidP="0050242F">
      <w:pPr>
        <w:pStyle w:val="ListParagraph"/>
        <w:numPr>
          <w:ilvl w:val="0"/>
          <w:numId w:val="13"/>
        </w:numPr>
        <w:rPr>
          <w:sz w:val="24"/>
        </w:rPr>
      </w:pPr>
      <w:r>
        <w:rPr>
          <w:sz w:val="24"/>
        </w:rPr>
        <w:t xml:space="preserve">What are the most common </w:t>
      </w:r>
      <w:proofErr w:type="gramStart"/>
      <w:r>
        <w:rPr>
          <w:sz w:val="24"/>
        </w:rPr>
        <w:t>amenities:</w:t>
      </w:r>
      <w:proofErr w:type="gramEnd"/>
    </w:p>
    <w:p w14:paraId="64D5FE7D" w14:textId="77777777" w:rsidR="0050242F" w:rsidRDefault="0050242F" w:rsidP="0050242F">
      <w:pPr>
        <w:pStyle w:val="ListParagraph"/>
        <w:rPr>
          <w:b/>
          <w:sz w:val="24"/>
        </w:rPr>
      </w:pPr>
      <w:r w:rsidRPr="0050242F">
        <w:rPr>
          <w:b/>
          <w:sz w:val="24"/>
        </w:rPr>
        <w:t xml:space="preserve">SELECT key, </w:t>
      </w:r>
      <w:proofErr w:type="gramStart"/>
      <w:r w:rsidRPr="0050242F">
        <w:rPr>
          <w:b/>
          <w:sz w:val="24"/>
        </w:rPr>
        <w:t>value ,</w:t>
      </w:r>
      <w:proofErr w:type="gramEnd"/>
      <w:r w:rsidRPr="0050242F">
        <w:rPr>
          <w:b/>
          <w:sz w:val="24"/>
        </w:rPr>
        <w:t xml:space="preserve"> COUNT(value) as counter FROM waytags WHERE key = "amenity"  GROUP BY value ORDER BY counter desc LIMIT 10;</w:t>
      </w:r>
    </w:p>
    <w:p w14:paraId="0090EA8A" w14:textId="77777777" w:rsidR="00FF0624" w:rsidRDefault="0050242F" w:rsidP="00FF0624">
      <w:pPr>
        <w:pStyle w:val="ListParagraph"/>
        <w:rPr>
          <w:b/>
          <w:sz w:val="24"/>
        </w:rPr>
      </w:pPr>
      <w:r>
        <w:rPr>
          <w:noProof/>
          <w:lang w:eastAsia="en-US"/>
        </w:rPr>
        <w:drawing>
          <wp:inline distT="0" distB="0" distL="0" distR="0" wp14:anchorId="33AAF69F" wp14:editId="40C40289">
            <wp:extent cx="2295407" cy="3305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923" cy="3362074"/>
                    </a:xfrm>
                    <a:prstGeom prst="rect">
                      <a:avLst/>
                    </a:prstGeom>
                  </pic:spPr>
                </pic:pic>
              </a:graphicData>
            </a:graphic>
          </wp:inline>
        </w:drawing>
      </w:r>
    </w:p>
    <w:p w14:paraId="52825D8A" w14:textId="77777777" w:rsidR="00FF0624" w:rsidRDefault="00FF0624" w:rsidP="00FF0624">
      <w:pPr>
        <w:pStyle w:val="ListParagraph"/>
        <w:rPr>
          <w:b/>
          <w:sz w:val="24"/>
        </w:rPr>
      </w:pPr>
    </w:p>
    <w:p w14:paraId="6E4B53D1" w14:textId="77777777" w:rsidR="00FF0624" w:rsidRDefault="00FF0624" w:rsidP="00FF0624">
      <w:pPr>
        <w:pStyle w:val="ListParagraph"/>
        <w:rPr>
          <w:b/>
          <w:sz w:val="24"/>
        </w:rPr>
      </w:pPr>
    </w:p>
    <w:p w14:paraId="5ADB78AD" w14:textId="77777777" w:rsidR="00FF0624" w:rsidRDefault="00FF0624" w:rsidP="00FF0624">
      <w:pPr>
        <w:pStyle w:val="ListParagraph"/>
        <w:numPr>
          <w:ilvl w:val="0"/>
          <w:numId w:val="13"/>
        </w:numPr>
        <w:rPr>
          <w:sz w:val="24"/>
        </w:rPr>
      </w:pPr>
      <w:r w:rsidRPr="00FF0624">
        <w:rPr>
          <w:sz w:val="24"/>
        </w:rPr>
        <w:t>What is the most common city?</w:t>
      </w:r>
    </w:p>
    <w:p w14:paraId="30B17983" w14:textId="77777777" w:rsidR="00FF0624" w:rsidRPr="00FF0624" w:rsidRDefault="00FF0624" w:rsidP="00FF0624">
      <w:pPr>
        <w:pStyle w:val="ListParagraph"/>
        <w:rPr>
          <w:b/>
          <w:sz w:val="24"/>
        </w:rPr>
      </w:pPr>
      <w:r w:rsidRPr="00FF0624">
        <w:rPr>
          <w:b/>
          <w:sz w:val="24"/>
        </w:rPr>
        <w:t xml:space="preserve">SELECT </w:t>
      </w:r>
      <w:proofErr w:type="spellStart"/>
      <w:proofErr w:type="gramStart"/>
      <w:r w:rsidRPr="00FF0624">
        <w:rPr>
          <w:b/>
          <w:sz w:val="24"/>
        </w:rPr>
        <w:t>key,value</w:t>
      </w:r>
      <w:proofErr w:type="spellEnd"/>
      <w:proofErr w:type="gramEnd"/>
      <w:r w:rsidRPr="00FF0624">
        <w:rPr>
          <w:b/>
          <w:sz w:val="24"/>
        </w:rPr>
        <w:t xml:space="preserve">, count(value) as counter FROM waytags WHERE key ='city' GROUP BY value ORDER BY counter desc LIMIT 1; </w:t>
      </w:r>
    </w:p>
    <w:p w14:paraId="238F6950" w14:textId="77777777" w:rsidR="00FF0624" w:rsidRDefault="00FF0624" w:rsidP="00FF0624">
      <w:pPr>
        <w:pStyle w:val="ListParagraph"/>
        <w:rPr>
          <w:sz w:val="24"/>
        </w:rPr>
      </w:pPr>
    </w:p>
    <w:p w14:paraId="4FC7E9EB" w14:textId="77777777" w:rsidR="00FF0624" w:rsidRDefault="00FF0624" w:rsidP="00FF0624">
      <w:pPr>
        <w:pStyle w:val="ListParagraph"/>
        <w:rPr>
          <w:sz w:val="24"/>
        </w:rPr>
      </w:pPr>
      <w:r>
        <w:rPr>
          <w:sz w:val="24"/>
        </w:rPr>
        <w:t>Ans: Navasota – 157 times</w:t>
      </w:r>
    </w:p>
    <w:p w14:paraId="4365BDA1" w14:textId="77777777" w:rsidR="00FF0624" w:rsidRDefault="00FF0624" w:rsidP="00FF0624">
      <w:pPr>
        <w:pStyle w:val="ListParagraph"/>
        <w:rPr>
          <w:sz w:val="24"/>
        </w:rPr>
      </w:pPr>
    </w:p>
    <w:p w14:paraId="31289A7D" w14:textId="77777777" w:rsidR="00FF0624" w:rsidRDefault="00B00499" w:rsidP="00FF0624">
      <w:pPr>
        <w:pStyle w:val="ListParagraph"/>
        <w:numPr>
          <w:ilvl w:val="0"/>
          <w:numId w:val="13"/>
        </w:numPr>
        <w:rPr>
          <w:sz w:val="24"/>
        </w:rPr>
      </w:pPr>
      <w:r>
        <w:rPr>
          <w:sz w:val="24"/>
        </w:rPr>
        <w:t xml:space="preserve"> The way id which is defined by more number of nodes:</w:t>
      </w:r>
    </w:p>
    <w:p w14:paraId="7DBB6E72" w14:textId="77777777" w:rsidR="00B00499" w:rsidRDefault="00B00499" w:rsidP="00B00499">
      <w:pPr>
        <w:pStyle w:val="ListParagraph"/>
        <w:rPr>
          <w:b/>
          <w:sz w:val="24"/>
        </w:rPr>
      </w:pPr>
      <w:r w:rsidRPr="00B00499">
        <w:rPr>
          <w:b/>
          <w:sz w:val="24"/>
        </w:rPr>
        <w:t xml:space="preserve">SELECT </w:t>
      </w:r>
      <w:proofErr w:type="spellStart"/>
      <w:proofErr w:type="gramStart"/>
      <w:r w:rsidRPr="00B00499">
        <w:rPr>
          <w:b/>
          <w:sz w:val="24"/>
        </w:rPr>
        <w:t>id,max</w:t>
      </w:r>
      <w:proofErr w:type="spellEnd"/>
      <w:proofErr w:type="gramEnd"/>
      <w:r w:rsidRPr="00B00499">
        <w:rPr>
          <w:b/>
          <w:sz w:val="24"/>
        </w:rPr>
        <w:t>(</w:t>
      </w:r>
      <w:proofErr w:type="spellStart"/>
      <w:r w:rsidRPr="00B00499">
        <w:rPr>
          <w:b/>
          <w:sz w:val="24"/>
        </w:rPr>
        <w:t>maximumnodes</w:t>
      </w:r>
      <w:proofErr w:type="spellEnd"/>
      <w:r w:rsidRPr="00B00499">
        <w:rPr>
          <w:b/>
          <w:sz w:val="24"/>
        </w:rPr>
        <w:t xml:space="preserve">) FROM(SELECT </w:t>
      </w:r>
      <w:proofErr w:type="spellStart"/>
      <w:r w:rsidRPr="00B00499">
        <w:rPr>
          <w:b/>
          <w:sz w:val="24"/>
        </w:rPr>
        <w:t>id,max</w:t>
      </w:r>
      <w:proofErr w:type="spellEnd"/>
      <w:r w:rsidRPr="00B00499">
        <w:rPr>
          <w:b/>
          <w:sz w:val="24"/>
        </w:rPr>
        <w:t xml:space="preserve">(position) as </w:t>
      </w:r>
      <w:proofErr w:type="spellStart"/>
      <w:r w:rsidRPr="00B00499">
        <w:rPr>
          <w:b/>
          <w:sz w:val="24"/>
        </w:rPr>
        <w:t>maximumnodes</w:t>
      </w:r>
      <w:proofErr w:type="spellEnd"/>
      <w:r w:rsidRPr="00B00499">
        <w:rPr>
          <w:b/>
          <w:sz w:val="24"/>
        </w:rPr>
        <w:t xml:space="preserve"> FROM </w:t>
      </w:r>
      <w:proofErr w:type="spellStart"/>
      <w:r w:rsidRPr="00B00499">
        <w:rPr>
          <w:b/>
          <w:sz w:val="24"/>
        </w:rPr>
        <w:t>waynodes</w:t>
      </w:r>
      <w:proofErr w:type="spellEnd"/>
      <w:r w:rsidRPr="00B00499">
        <w:rPr>
          <w:b/>
          <w:sz w:val="24"/>
        </w:rPr>
        <w:t xml:space="preserve"> GROUP BY id) sub ;</w:t>
      </w:r>
    </w:p>
    <w:p w14:paraId="1A88FEBB" w14:textId="77777777" w:rsidR="00B00499" w:rsidRDefault="00B00499" w:rsidP="00B00499">
      <w:pPr>
        <w:pStyle w:val="ListParagraph"/>
        <w:rPr>
          <w:b/>
          <w:sz w:val="24"/>
        </w:rPr>
      </w:pPr>
    </w:p>
    <w:p w14:paraId="14A11464" w14:textId="77777777" w:rsidR="00B00499" w:rsidRDefault="00B00499" w:rsidP="00B00499">
      <w:pPr>
        <w:pStyle w:val="ListParagraph"/>
        <w:rPr>
          <w:b/>
          <w:sz w:val="24"/>
        </w:rPr>
      </w:pPr>
      <w:r>
        <w:rPr>
          <w:noProof/>
          <w:lang w:eastAsia="en-US"/>
        </w:rPr>
        <w:drawing>
          <wp:inline distT="0" distB="0" distL="0" distR="0" wp14:anchorId="3AA21444" wp14:editId="76F04E04">
            <wp:extent cx="196215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150" cy="533400"/>
                    </a:xfrm>
                    <a:prstGeom prst="rect">
                      <a:avLst/>
                    </a:prstGeom>
                  </pic:spPr>
                </pic:pic>
              </a:graphicData>
            </a:graphic>
          </wp:inline>
        </w:drawing>
      </w:r>
    </w:p>
    <w:p w14:paraId="02980C9C" w14:textId="77777777" w:rsidR="00B00499" w:rsidRDefault="00B00499" w:rsidP="00B00499">
      <w:pPr>
        <w:pStyle w:val="ListParagraph"/>
        <w:rPr>
          <w:b/>
          <w:sz w:val="24"/>
        </w:rPr>
      </w:pPr>
    </w:p>
    <w:p w14:paraId="1E286CB4" w14:textId="77777777" w:rsidR="00B00499" w:rsidRPr="00B00499" w:rsidRDefault="00B00499" w:rsidP="00B00499">
      <w:pPr>
        <w:pStyle w:val="ListParagraph"/>
        <w:rPr>
          <w:sz w:val="24"/>
        </w:rPr>
      </w:pPr>
      <w:r w:rsidRPr="00B00499">
        <w:rPr>
          <w:sz w:val="24"/>
        </w:rPr>
        <w:t>According to the Openstreetmap wiki, maximum of 2000 nodes were used to define a single way.</w:t>
      </w:r>
    </w:p>
    <w:p w14:paraId="0FDEF96E" w14:textId="77777777" w:rsidR="00B00499" w:rsidRDefault="00B00499" w:rsidP="00B00499">
      <w:pPr>
        <w:rPr>
          <w:b/>
          <w:sz w:val="24"/>
        </w:rPr>
      </w:pPr>
    </w:p>
    <w:p w14:paraId="7813B8BD" w14:textId="77777777" w:rsidR="00B00499" w:rsidRPr="00B00499" w:rsidRDefault="00B00499" w:rsidP="00B00499">
      <w:pPr>
        <w:pStyle w:val="ListParagraph"/>
        <w:numPr>
          <w:ilvl w:val="0"/>
          <w:numId w:val="13"/>
        </w:numPr>
        <w:rPr>
          <w:sz w:val="24"/>
        </w:rPr>
      </w:pPr>
      <w:r w:rsidRPr="00B00499">
        <w:rPr>
          <w:sz w:val="24"/>
        </w:rPr>
        <w:t xml:space="preserve"> How many Users edited both node elements and way elements?</w:t>
      </w:r>
    </w:p>
    <w:p w14:paraId="27A32B50" w14:textId="77777777" w:rsidR="00B00499" w:rsidRDefault="00B00499" w:rsidP="00B00499">
      <w:pPr>
        <w:pStyle w:val="ListParagraph"/>
        <w:rPr>
          <w:b/>
          <w:sz w:val="24"/>
        </w:rPr>
      </w:pPr>
      <w:r w:rsidRPr="00B00499">
        <w:rPr>
          <w:b/>
          <w:sz w:val="24"/>
        </w:rPr>
        <w:t xml:space="preserve">SELECT </w:t>
      </w:r>
      <w:proofErr w:type="gramStart"/>
      <w:r w:rsidRPr="00B00499">
        <w:rPr>
          <w:b/>
          <w:sz w:val="24"/>
        </w:rPr>
        <w:t>count(</w:t>
      </w:r>
      <w:proofErr w:type="gramEnd"/>
      <w:r w:rsidRPr="00B00499">
        <w:rPr>
          <w:b/>
          <w:sz w:val="24"/>
        </w:rPr>
        <w:t>DISTINCT (</w:t>
      </w:r>
      <w:proofErr w:type="spellStart"/>
      <w:r w:rsidRPr="00B00499">
        <w:rPr>
          <w:b/>
          <w:sz w:val="24"/>
        </w:rPr>
        <w:t>nodes.uid</w:t>
      </w:r>
      <w:proofErr w:type="spellEnd"/>
      <w:r w:rsidRPr="00B00499">
        <w:rPr>
          <w:b/>
          <w:sz w:val="24"/>
        </w:rPr>
        <w:t xml:space="preserve">)) FROM nodes INNER JOIN ways ON  </w:t>
      </w:r>
      <w:proofErr w:type="spellStart"/>
      <w:r w:rsidRPr="00B00499">
        <w:rPr>
          <w:b/>
          <w:sz w:val="24"/>
        </w:rPr>
        <w:t>nodes.uid</w:t>
      </w:r>
      <w:proofErr w:type="spellEnd"/>
      <w:r w:rsidRPr="00B00499">
        <w:rPr>
          <w:b/>
          <w:sz w:val="24"/>
        </w:rPr>
        <w:t xml:space="preserve"> = </w:t>
      </w:r>
      <w:proofErr w:type="spellStart"/>
      <w:r w:rsidRPr="00B00499">
        <w:rPr>
          <w:b/>
          <w:sz w:val="24"/>
        </w:rPr>
        <w:t>ways.uid</w:t>
      </w:r>
      <w:proofErr w:type="spellEnd"/>
      <w:r w:rsidRPr="00B00499">
        <w:rPr>
          <w:b/>
          <w:sz w:val="24"/>
        </w:rPr>
        <w:t>;</w:t>
      </w:r>
    </w:p>
    <w:p w14:paraId="39C17142" w14:textId="77777777" w:rsidR="00B00499" w:rsidRDefault="00B00499" w:rsidP="00B00499">
      <w:pPr>
        <w:pStyle w:val="ListParagraph"/>
        <w:rPr>
          <w:b/>
          <w:sz w:val="24"/>
        </w:rPr>
      </w:pPr>
    </w:p>
    <w:p w14:paraId="4D22B89C" w14:textId="77777777" w:rsidR="00B00499" w:rsidRDefault="00B00499" w:rsidP="00B00499">
      <w:pPr>
        <w:pStyle w:val="ListParagraph"/>
        <w:rPr>
          <w:sz w:val="24"/>
        </w:rPr>
      </w:pPr>
      <w:r w:rsidRPr="00B00499">
        <w:rPr>
          <w:sz w:val="24"/>
        </w:rPr>
        <w:t>Ans: 180</w:t>
      </w:r>
    </w:p>
    <w:p w14:paraId="48110506" w14:textId="77777777" w:rsidR="00B00499" w:rsidRDefault="00B00499" w:rsidP="00B00499">
      <w:pPr>
        <w:rPr>
          <w:sz w:val="24"/>
        </w:rPr>
      </w:pPr>
    </w:p>
    <w:p w14:paraId="4FFA948A" w14:textId="77777777" w:rsidR="00943DB3" w:rsidRDefault="00943DB3" w:rsidP="00B00499">
      <w:pPr>
        <w:rPr>
          <w:b/>
          <w:sz w:val="28"/>
          <w:u w:val="single"/>
        </w:rPr>
      </w:pPr>
      <w:r w:rsidRPr="00943DB3">
        <w:rPr>
          <w:b/>
          <w:sz w:val="28"/>
          <w:u w:val="single"/>
        </w:rPr>
        <w:t>Additional Improvements:</w:t>
      </w:r>
    </w:p>
    <w:p w14:paraId="5B215869" w14:textId="77777777" w:rsidR="00943DB3" w:rsidRDefault="00943DB3" w:rsidP="00B00499">
      <w:pPr>
        <w:rPr>
          <w:sz w:val="24"/>
        </w:rPr>
      </w:pPr>
      <w:r>
        <w:rPr>
          <w:sz w:val="24"/>
        </w:rPr>
        <w:t>The city name can be audited the same way as street names. There is a suffix “</w:t>
      </w:r>
      <w:proofErr w:type="spellStart"/>
      <w:r>
        <w:rPr>
          <w:sz w:val="24"/>
        </w:rPr>
        <w:t>Tx</w:t>
      </w:r>
      <w:proofErr w:type="spellEnd"/>
      <w:r>
        <w:rPr>
          <w:sz w:val="24"/>
        </w:rPr>
        <w:t xml:space="preserve">” in some city names. This helps in further clean data that can be used for further exploratory analysis.  As the latitude and longitude are known, data from other sources like GOOGLE MAPS can be used to find the validity, and in some cases both the data can be compared to prepare better maps.  But, the problem is that Google maps data is not available for public freely. One can use this data to create database of building names, type of amenities which can be used for creating a library of the city data. </w:t>
      </w:r>
      <w:r w:rsidR="00BD0ADE">
        <w:rPr>
          <w:sz w:val="24"/>
        </w:rPr>
        <w:t>One can use this data to know the different type of amenities in a street and find out how suitable living in that street for a particular person based on his/her needs.</w:t>
      </w:r>
    </w:p>
    <w:p w14:paraId="29498BAA" w14:textId="77777777" w:rsidR="00943DB3" w:rsidRDefault="00943DB3" w:rsidP="00B00499">
      <w:pPr>
        <w:rPr>
          <w:sz w:val="24"/>
        </w:rPr>
      </w:pPr>
    </w:p>
    <w:p w14:paraId="057FB23B" w14:textId="77777777" w:rsidR="00BD0ADE" w:rsidRDefault="00BD0ADE" w:rsidP="00B00499">
      <w:pPr>
        <w:rPr>
          <w:b/>
          <w:sz w:val="28"/>
        </w:rPr>
      </w:pPr>
    </w:p>
    <w:p w14:paraId="0EE54120" w14:textId="77777777" w:rsidR="00BD0ADE" w:rsidRDefault="00BD0ADE" w:rsidP="00B00499">
      <w:pPr>
        <w:rPr>
          <w:b/>
          <w:sz w:val="28"/>
        </w:rPr>
      </w:pPr>
    </w:p>
    <w:p w14:paraId="0C002B3D" w14:textId="77777777" w:rsidR="00BD0ADE" w:rsidRDefault="00BD0ADE" w:rsidP="00B00499">
      <w:pPr>
        <w:rPr>
          <w:b/>
          <w:sz w:val="28"/>
        </w:rPr>
      </w:pPr>
      <w:r w:rsidRPr="00BD0ADE">
        <w:rPr>
          <w:b/>
          <w:sz w:val="28"/>
        </w:rPr>
        <w:lastRenderedPageBreak/>
        <w:t>Additional Information:</w:t>
      </w:r>
    </w:p>
    <w:p w14:paraId="7D8788FD" w14:textId="77777777" w:rsidR="00BD0ADE" w:rsidRDefault="00BD0ADE" w:rsidP="00B00499">
      <w:pPr>
        <w:rPr>
          <w:b/>
          <w:sz w:val="28"/>
        </w:rPr>
      </w:pPr>
      <w:r>
        <w:rPr>
          <w:b/>
          <w:sz w:val="28"/>
        </w:rPr>
        <w:t>Preparing the SQL tables:</w:t>
      </w:r>
    </w:p>
    <w:p w14:paraId="539F5D33" w14:textId="77777777" w:rsidR="00BD0ADE" w:rsidRDefault="00BD0ADE" w:rsidP="00B00499">
      <w:pPr>
        <w:rPr>
          <w:b/>
          <w:sz w:val="28"/>
        </w:rPr>
      </w:pPr>
      <w:r>
        <w:rPr>
          <w:b/>
          <w:noProof/>
          <w:sz w:val="28"/>
          <w:lang w:eastAsia="en-US"/>
        </w:rPr>
        <w:drawing>
          <wp:inline distT="0" distB="0" distL="0" distR="0" wp14:anchorId="7BEDDD12" wp14:editId="6F46F1D9">
            <wp:extent cx="5943600" cy="4053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ing table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3C76125" w14:textId="77777777" w:rsidR="00BD0ADE" w:rsidRDefault="00BD0ADE" w:rsidP="00B00499">
      <w:pPr>
        <w:rPr>
          <w:b/>
          <w:sz w:val="28"/>
        </w:rPr>
      </w:pPr>
      <w:r>
        <w:rPr>
          <w:b/>
          <w:noProof/>
          <w:sz w:val="28"/>
          <w:lang w:eastAsia="en-US"/>
        </w:rPr>
        <w:drawing>
          <wp:inline distT="0" distB="0" distL="0" distR="0" wp14:anchorId="0FB90AD8" wp14:editId="48E1C16E">
            <wp:extent cx="5943600" cy="1318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ing csv.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inline>
        </w:drawing>
      </w:r>
    </w:p>
    <w:p w14:paraId="32E68655" w14:textId="77777777" w:rsidR="00BD0ADE" w:rsidRDefault="00BD0ADE" w:rsidP="00B00499">
      <w:pPr>
        <w:rPr>
          <w:b/>
          <w:sz w:val="28"/>
        </w:rPr>
      </w:pPr>
      <w:r>
        <w:rPr>
          <w:b/>
          <w:sz w:val="28"/>
        </w:rPr>
        <w:t xml:space="preserve"> </w:t>
      </w:r>
    </w:p>
    <w:p w14:paraId="50BC4611" w14:textId="77777777" w:rsidR="00BD0ADE" w:rsidRPr="00BD0ADE" w:rsidRDefault="00BD0ADE" w:rsidP="00B00499">
      <w:pPr>
        <w:rPr>
          <w:b/>
          <w:sz w:val="28"/>
        </w:rPr>
      </w:pPr>
      <w:r>
        <w:rPr>
          <w:b/>
          <w:sz w:val="28"/>
        </w:rPr>
        <w:t xml:space="preserve">I used DB browser for </w:t>
      </w:r>
      <w:proofErr w:type="spellStart"/>
      <w:r>
        <w:rPr>
          <w:b/>
          <w:sz w:val="28"/>
        </w:rPr>
        <w:t>sqlite</w:t>
      </w:r>
      <w:proofErr w:type="spellEnd"/>
      <w:r>
        <w:rPr>
          <w:b/>
          <w:sz w:val="28"/>
        </w:rPr>
        <w:t xml:space="preserve"> for performing the SQL queries. </w:t>
      </w:r>
      <w:bookmarkStart w:id="0" w:name="_GoBack"/>
      <w:bookmarkEnd w:id="0"/>
    </w:p>
    <w:p w14:paraId="61D8D630" w14:textId="77777777" w:rsidR="00BD0ADE" w:rsidRPr="00943DB3" w:rsidRDefault="00BD0ADE" w:rsidP="00B00499">
      <w:pPr>
        <w:rPr>
          <w:sz w:val="24"/>
        </w:rPr>
      </w:pPr>
    </w:p>
    <w:sectPr w:rsidR="00BD0ADE" w:rsidRPr="00943D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B88"/>
    <w:multiLevelType w:val="hybridMultilevel"/>
    <w:tmpl w:val="EBF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63"/>
    <w:rsid w:val="0050242F"/>
    <w:rsid w:val="00665363"/>
    <w:rsid w:val="0081611F"/>
    <w:rsid w:val="00943DB3"/>
    <w:rsid w:val="00A65A97"/>
    <w:rsid w:val="00B00499"/>
    <w:rsid w:val="00BD0ADE"/>
    <w:rsid w:val="00C14925"/>
    <w:rsid w:val="00D56607"/>
    <w:rsid w:val="00FF06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EC3B"/>
  <w15:chartTrackingRefBased/>
  <w15:docId w15:val="{2E2C9757-3977-465E-840D-D8EFA4E2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65363"/>
    <w:rPr>
      <w:color w:val="6B9F25" w:themeColor="hyperlink"/>
      <w:u w:val="single"/>
    </w:rPr>
  </w:style>
  <w:style w:type="character" w:styleId="FollowedHyperlink">
    <w:name w:val="FollowedHyperlink"/>
    <w:basedOn w:val="DefaultParagraphFont"/>
    <w:uiPriority w:val="99"/>
    <w:semiHidden/>
    <w:unhideWhenUsed/>
    <w:rsid w:val="0066536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streetmap.org/wiki/Main_Page" TargetMode="External"/><Relationship Id="rId13" Type="http://schemas.openxmlformats.org/officeDocument/2006/relationships/hyperlink" Target="http://wiki.openstreetmap.org/wiki/Tag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overpass-api.de/query_form.html" TargetMode="External"/><Relationship Id="rId12" Type="http://schemas.openxmlformats.org/officeDocument/2006/relationships/hyperlink" Target="http://wiki.openstreetmap.org/wiki/Relation"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openstreetmap.org/" TargetMode="External"/><Relationship Id="rId11" Type="http://schemas.openxmlformats.org/officeDocument/2006/relationships/hyperlink" Target="http://wiki.openstreetmap.org/wiki/Way"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hyperlink" Target="http://wiki.openstreetmap.org/wiki/Nod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iki.openstreetmap.org/wiki/Elements" TargetMode="Externa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g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6</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naga</dc:creator>
  <cp:keywords/>
  <cp:lastModifiedBy>Naga Ramesh Kamisetti</cp:lastModifiedBy>
  <cp:revision>2</cp:revision>
  <dcterms:created xsi:type="dcterms:W3CDTF">2016-07-18T11:44:00Z</dcterms:created>
  <dcterms:modified xsi:type="dcterms:W3CDTF">2016-07-18T11:44:00Z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